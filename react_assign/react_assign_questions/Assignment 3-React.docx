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573779">
        <w:rPr>
          <w:rFonts w:ascii="Verdana" w:hAnsi="Verdana" w:cs="Arial"/>
          <w:b/>
          <w:color w:val="000000" w:themeColor="text1"/>
          <w:sz w:val="22"/>
          <w:szCs w:val="22"/>
        </w:rPr>
        <w:t>3</w:t>
      </w:r>
    </w:p>
    <w:p w:rsidR="00A37D19" w:rsidRDefault="00573779" w:rsidP="00573779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 Create a sample component to demonstrate react bootstrap components.</w:t>
      </w:r>
    </w:p>
    <w:p w:rsidR="00573779" w:rsidRPr="00573779" w:rsidRDefault="00573779" w:rsidP="00573779">
      <w:pPr>
        <w:pStyle w:val="Header"/>
        <w:numPr>
          <w:ilvl w:val="0"/>
          <w:numId w:val="21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Complete the below activity to apply bootstrap on a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==&gt;&gt;How to Show Data Grids with Bootstrap Theming in React with React Bootstrap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--Bootstrap is one of the most popular UI frameworks. It provides ready-to-use components that simplify building web applications.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Table component in Bootstrap provides beautiful styling for different styles of tables. However, it does not provide additional functionality commonly needed in applications like sorting, filtering, paging, in-cell editing. That's where the React Bootstrap Table comes into play.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--The React Bootstrap Table is the library that provides the Table component that supports Bootstrap theming and has got a rich set of additional features.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npx create-react-app testapp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cd testapp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step 1: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React Bootstrap Table relies on Bootstrap for styling, so we need to install the bootstrap package for the Bootstrap CSS files as well: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# add with npm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npm install bootstrap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# or with yarn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yarn add bootstrap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Adding React Bootstrap 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We start by adding the React Bootstrap Table to a project: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# add with npm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npm install react-bootstrap-table-next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# or with yarn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yarn add react-bootstrap-table-next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import React from "react";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import "bootstrap/dist/css/bootstrap.css";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import "react-bootstrap-table-next/dist/react-bootstrap-table2.min.css";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import BootstrapTable from "react-bootstrap-table-next";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const products = [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{ id: 0, name: "Item name 0", price: 2100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 id: 1, name: "Item name 1", price: 2101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 id: 2, name: "Item name 2", price: 2102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 id: 3, name: "Item name 3", price: 2103 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];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const columns = [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dataField: "id",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text: "Product ID",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sort: true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dataField: "name",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text: "Product Name",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sort: true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dataField: "price",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text: "Product Price"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];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export default function BSTable() {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return (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lastRenderedPageBreak/>
        <w:t xml:space="preserve">    &lt;div className="App"&gt;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&lt;BootstrapTable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bootstrap4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keyField="id"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data={products}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  columns={columns}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  /&gt;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  &lt;/div&gt;</w:t>
      </w:r>
    </w:p>
    <w:p w:rsidR="00573779" w:rsidRPr="00573779" w:rsidRDefault="00573779" w:rsidP="00573779">
      <w:pPr>
        <w:pStyle w:val="Header"/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 xml:space="preserve">  );</w:t>
      </w:r>
    </w:p>
    <w:p w:rsidR="00573779" w:rsidRDefault="00573779" w:rsidP="00573779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="Verdana" w:hAnsi="Verdana" w:cs="Arial"/>
          <w:color w:val="000000" w:themeColor="text1"/>
          <w:sz w:val="22"/>
          <w:szCs w:val="22"/>
        </w:rPr>
      </w:pPr>
      <w:r w:rsidRPr="00573779">
        <w:rPr>
          <w:rFonts w:ascii="Verdana" w:hAnsi="Verdana" w:cs="Arial"/>
          <w:color w:val="000000" w:themeColor="text1"/>
          <w:sz w:val="22"/>
          <w:szCs w:val="22"/>
        </w:rPr>
        <w:t>}</w:t>
      </w:r>
    </w:p>
    <w:p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533" w:rsidRDefault="00656533">
      <w:r>
        <w:separator/>
      </w:r>
    </w:p>
  </w:endnote>
  <w:endnote w:type="continuationSeparator" w:id="1">
    <w:p w:rsidR="00656533" w:rsidRDefault="00656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F1" w:rsidRDefault="001215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573779">
            <w:rPr>
              <w:rFonts w:ascii="Times New Roman" w:hAnsi="Times New Roman"/>
              <w:noProof/>
              <w:szCs w:val="16"/>
            </w:rPr>
            <w:t>1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1215B9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1215B9" w:rsidRPr="001966F8">
            <w:rPr>
              <w:rFonts w:ascii="Times New Roman" w:hAnsi="Times New Roman"/>
              <w:szCs w:val="16"/>
            </w:rPr>
            <w:fldChar w:fldCharType="separate"/>
          </w:r>
          <w:r w:rsidR="00573779">
            <w:rPr>
              <w:rFonts w:ascii="Times New Roman" w:hAnsi="Times New Roman"/>
              <w:noProof/>
              <w:szCs w:val="16"/>
            </w:rPr>
            <w:t>4</w:t>
          </w:r>
          <w:r w:rsidR="001215B9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DC" w:rsidRDefault="001215B9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533" w:rsidRDefault="00656533">
      <w:r>
        <w:separator/>
      </w:r>
    </w:p>
  </w:footnote>
  <w:footnote w:type="continuationSeparator" w:id="1">
    <w:p w:rsidR="00656533" w:rsidRDefault="00656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06C4B"/>
    <w:multiLevelType w:val="hybridMultilevel"/>
    <w:tmpl w:val="12C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17"/>
  </w:num>
  <w:num w:numId="6">
    <w:abstractNumId w:val="10"/>
  </w:num>
  <w:num w:numId="7">
    <w:abstractNumId w:val="6"/>
  </w:num>
  <w:num w:numId="8">
    <w:abstractNumId w:val="16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4"/>
  </w:num>
  <w:num w:numId="14">
    <w:abstractNumId w:val="20"/>
  </w:num>
  <w:num w:numId="15">
    <w:abstractNumId w:val="0"/>
  </w:num>
  <w:num w:numId="16">
    <w:abstractNumId w:val="12"/>
  </w:num>
  <w:num w:numId="17">
    <w:abstractNumId w:val="7"/>
  </w:num>
  <w:num w:numId="18">
    <w:abstractNumId w:val="19"/>
  </w:num>
  <w:num w:numId="19">
    <w:abstractNumId w:val="11"/>
  </w:num>
  <w:num w:numId="20">
    <w:abstractNumId w:val="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8194">
      <o:colormru v:ext="edit" colors="#194b32,#e13219"/>
    </o:shapedefaults>
  </w:hdrShapeDefaults>
  <w:footnotePr>
    <w:footnote w:id="0"/>
    <w:footnote w:id="1"/>
  </w:footnotePr>
  <w:endnotePr>
    <w:endnote w:id="0"/>
    <w:endnote w:id="1"/>
  </w:endnotePr>
  <w:compat/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A7B5C"/>
    <w:rsid w:val="000E1B13"/>
    <w:rsid w:val="000F0844"/>
    <w:rsid w:val="0010606F"/>
    <w:rsid w:val="0010609B"/>
    <w:rsid w:val="001215B9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7D5C"/>
    <w:rsid w:val="001F56AA"/>
    <w:rsid w:val="002030FD"/>
    <w:rsid w:val="00213127"/>
    <w:rsid w:val="00222017"/>
    <w:rsid w:val="002240FC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3447C"/>
    <w:rsid w:val="005521B0"/>
    <w:rsid w:val="00556194"/>
    <w:rsid w:val="0057066A"/>
    <w:rsid w:val="00573779"/>
    <w:rsid w:val="00585060"/>
    <w:rsid w:val="005863BD"/>
    <w:rsid w:val="005866A8"/>
    <w:rsid w:val="0059782A"/>
    <w:rsid w:val="005A5E21"/>
    <w:rsid w:val="005A6589"/>
    <w:rsid w:val="005C2739"/>
    <w:rsid w:val="005D5E67"/>
    <w:rsid w:val="005E13E4"/>
    <w:rsid w:val="005E2ABD"/>
    <w:rsid w:val="005F6879"/>
    <w:rsid w:val="005F7216"/>
    <w:rsid w:val="0061351E"/>
    <w:rsid w:val="00656533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7861"/>
    <w:rsid w:val="008D60C5"/>
    <w:rsid w:val="00902493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D1C71"/>
    <w:rsid w:val="009E7A0A"/>
    <w:rsid w:val="009F371B"/>
    <w:rsid w:val="00A007AF"/>
    <w:rsid w:val="00A0607D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A6A62"/>
    <w:rsid w:val="00BD4A68"/>
    <w:rsid w:val="00BD5C15"/>
    <w:rsid w:val="00BE652A"/>
    <w:rsid w:val="00BE6BBC"/>
    <w:rsid w:val="00BF6A01"/>
    <w:rsid w:val="00C04B47"/>
    <w:rsid w:val="00C368A5"/>
    <w:rsid w:val="00C60E59"/>
    <w:rsid w:val="00CC0766"/>
    <w:rsid w:val="00CC4962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681E"/>
    <w:rsid w:val="00F874CF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194b32,#e1321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template.dot</Template>
  <TotalTime>4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Chaya Nikam</cp:lastModifiedBy>
  <cp:revision>3</cp:revision>
  <dcterms:created xsi:type="dcterms:W3CDTF">2021-11-01T07:26:00Z</dcterms:created>
  <dcterms:modified xsi:type="dcterms:W3CDTF">2021-11-03T19:15:00Z</dcterms:modified>
</cp:coreProperties>
</file>